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8633" w14:textId="0F98964E" w:rsidR="00D7421B" w:rsidRPr="004643A9" w:rsidRDefault="00F4141B" w:rsidP="00D7421B">
      <w:pPr>
        <w:pStyle w:val="Title"/>
        <w:rPr>
          <w:sz w:val="48"/>
        </w:rPr>
      </w:pPr>
      <w:r>
        <w:rPr>
          <w:sz w:val="48"/>
        </w:rPr>
        <w:t>Exercise</w:t>
      </w:r>
      <w:r w:rsidR="00D7421B" w:rsidRPr="004643A9">
        <w:rPr>
          <w:sz w:val="48"/>
        </w:rPr>
        <w:t xml:space="preserve">:  </w:t>
      </w:r>
      <w:r w:rsidR="008D2DA9">
        <w:rPr>
          <w:sz w:val="48"/>
        </w:rPr>
        <w:t xml:space="preserve">Project </w:t>
      </w:r>
      <w:r w:rsidR="0040017A">
        <w:rPr>
          <w:sz w:val="48"/>
        </w:rPr>
        <w:t>2</w:t>
      </w:r>
      <w:r w:rsidR="008D2DA9">
        <w:rPr>
          <w:sz w:val="48"/>
        </w:rPr>
        <w:t xml:space="preserve"> Critique</w:t>
      </w:r>
    </w:p>
    <w:p w14:paraId="2FF99842" w14:textId="77777777" w:rsidR="00D7421B" w:rsidRDefault="00D7421B" w:rsidP="00D7421B">
      <w:pPr>
        <w:pStyle w:val="Heading1"/>
      </w:pPr>
      <w:r w:rsidRPr="009A7878">
        <w:t xml:space="preserve">Overview </w:t>
      </w:r>
    </w:p>
    <w:p w14:paraId="5922B3F4" w14:textId="6BCAE4E2" w:rsidR="0018021B" w:rsidRDefault="0018021B" w:rsidP="0018021B">
      <w:r>
        <w:t xml:space="preserve">During class today, you will split into groups representing </w:t>
      </w:r>
      <w:r w:rsidR="0040017A">
        <w:t>4</w:t>
      </w:r>
      <w:r>
        <w:t xml:space="preserve"> projects.  One project at a time, look carefully at each prototype a</w:t>
      </w:r>
      <w:r w:rsidR="008D2DA9">
        <w:t>nd provide</w:t>
      </w:r>
      <w:r w:rsidR="001B2CCC">
        <w:t xml:space="preserve"> constructive</w:t>
      </w:r>
      <w:r w:rsidR="008D2DA9">
        <w:t xml:space="preserve"> </w:t>
      </w:r>
      <w:r w:rsidR="00091A10" w:rsidRPr="00F60E89">
        <w:rPr>
          <w:b/>
        </w:rPr>
        <w:t>verbal</w:t>
      </w:r>
      <w:r w:rsidR="00091A10">
        <w:t xml:space="preserve"> </w:t>
      </w:r>
      <w:r w:rsidR="008D2DA9">
        <w:t xml:space="preserve">feedback </w:t>
      </w:r>
      <w:r w:rsidR="001B2CCC">
        <w:t>along with</w:t>
      </w:r>
      <w:r w:rsidR="008D2DA9">
        <w:t xml:space="preserve"> suggestions for improvement. Use the following questions as a guide. </w:t>
      </w:r>
    </w:p>
    <w:p w14:paraId="1A44E82D" w14:textId="5B1EE190" w:rsidR="0018021B" w:rsidRPr="0018021B" w:rsidRDefault="0018021B" w:rsidP="0018021B">
      <w:r>
        <w:t>In the document below</w:t>
      </w:r>
      <w:r w:rsidRPr="0018021B">
        <w:t xml:space="preserve">, you should carefully record the feedback you receive from others (in the first section) as well as a summary of the feedback you personally gave to each other project (in the following sections).  Drop a finished copy of this document into the </w:t>
      </w:r>
      <w:proofErr w:type="spellStart"/>
      <w:r w:rsidRPr="0018021B">
        <w:t>dropbox</w:t>
      </w:r>
      <w:proofErr w:type="spellEnd"/>
      <w:r w:rsidRPr="0018021B">
        <w:t xml:space="preserve"> by midnight tonight.</w:t>
      </w:r>
    </w:p>
    <w:p w14:paraId="38652936" w14:textId="4ED10315" w:rsidR="00A838C6" w:rsidRDefault="00A838C6" w:rsidP="0018021B"/>
    <w:p w14:paraId="43701C8A" w14:textId="3A20B7F2" w:rsidR="006C1EA4" w:rsidRPr="006C1EA4" w:rsidRDefault="00746E24" w:rsidP="006C1EA4">
      <w:pPr>
        <w:pStyle w:val="Heading1"/>
        <w:rPr>
          <w:sz w:val="34"/>
        </w:rPr>
      </w:pPr>
      <w:r>
        <w:rPr>
          <w:sz w:val="34"/>
        </w:rPr>
        <w:t>Feedback for your prototype</w:t>
      </w:r>
      <w:r w:rsidR="006C1EA4" w:rsidRPr="006C1EA4">
        <w:rPr>
          <w:sz w:val="34"/>
        </w:rPr>
        <w:t>:</w:t>
      </w:r>
    </w:p>
    <w:p w14:paraId="501F2899" w14:textId="07960705" w:rsidR="0018021B" w:rsidRDefault="006C1EA4" w:rsidP="006C1EA4">
      <w:pPr>
        <w:pStyle w:val="Heading2"/>
      </w:pPr>
      <w:r>
        <w:t>Your Name</w:t>
      </w:r>
      <w:r w:rsidR="0018021B">
        <w:t xml:space="preserve"> (and your partner’s if you have one</w:t>
      </w:r>
      <w:r w:rsidR="00A838C6" w:rsidRPr="00A838C6">
        <w:t>)</w:t>
      </w:r>
      <w:r w:rsidR="00A838C6">
        <w:t xml:space="preserve">:  </w:t>
      </w:r>
    </w:p>
    <w:p w14:paraId="21980EEE" w14:textId="77777777" w:rsidR="006C1EA4" w:rsidRPr="006C1EA4" w:rsidRDefault="006C1EA4" w:rsidP="006C1EA4"/>
    <w:p w14:paraId="0B53897E" w14:textId="7403B91C" w:rsidR="0018021B" w:rsidRPr="00DE2E70" w:rsidRDefault="00DE2E70" w:rsidP="00DE2E70">
      <w:pPr>
        <w:tabs>
          <w:tab w:val="left" w:pos="1440"/>
          <w:tab w:val="left" w:pos="1710"/>
          <w:tab w:val="left" w:pos="8910"/>
        </w:tabs>
        <w:rPr>
          <w:color w:val="D34817" w:themeColor="accent1"/>
        </w:rPr>
      </w:pPr>
      <w:r w:rsidRPr="00DE2E70">
        <w:rPr>
          <w:color w:val="D34817" w:themeColor="accent1"/>
        </w:rPr>
        <w:tab/>
      </w:r>
      <w:r w:rsidRPr="00DE2E70">
        <w:rPr>
          <w:color w:val="D34817" w:themeColor="accent1"/>
          <w:u w:val="single"/>
        </w:rPr>
        <w:tab/>
      </w:r>
      <w:r w:rsidR="001C448E">
        <w:rPr>
          <w:color w:val="D34817" w:themeColor="accent1"/>
          <w:u w:val="single"/>
        </w:rPr>
        <w:t xml:space="preserve">Dan Singer and Matthew </w:t>
      </w:r>
      <w:proofErr w:type="spellStart"/>
      <w:r w:rsidR="001C448E" w:rsidRPr="001C448E">
        <w:rPr>
          <w:color w:val="D34817" w:themeColor="accent1"/>
          <w:u w:val="single"/>
        </w:rPr>
        <w:t>Paseltiner</w:t>
      </w:r>
      <w:proofErr w:type="spellEnd"/>
      <w:r w:rsidRPr="00DE2E70">
        <w:rPr>
          <w:color w:val="D34817" w:themeColor="accent1"/>
          <w:u w:val="single"/>
        </w:rPr>
        <w:tab/>
      </w:r>
    </w:p>
    <w:p w14:paraId="04E74C8A" w14:textId="77777777" w:rsidR="0018021B" w:rsidRPr="0018021B" w:rsidRDefault="0018021B" w:rsidP="0018021B">
      <w:r w:rsidRPr="0018021B">
        <w:t>Record the feedback you get from everyone else here:</w:t>
      </w:r>
    </w:p>
    <w:p w14:paraId="25B64470" w14:textId="77777777" w:rsidR="0018021B" w:rsidRPr="0018021B" w:rsidRDefault="0018021B" w:rsidP="0018021B"/>
    <w:p w14:paraId="6AA8CD4C" w14:textId="6580049F" w:rsidR="002D68FD" w:rsidRDefault="002D68FD" w:rsidP="00E02A0E">
      <w:pPr>
        <w:numPr>
          <w:ilvl w:val="0"/>
          <w:numId w:val="1"/>
        </w:numPr>
        <w:spacing w:before="120" w:after="120" w:line="240" w:lineRule="auto"/>
      </w:pPr>
      <w:r>
        <w:rPr>
          <w:b/>
        </w:rPr>
        <w:t>Initial UI Impressions</w:t>
      </w:r>
      <w:r w:rsidR="00A838C6">
        <w:rPr>
          <w:b/>
        </w:rPr>
        <w:t xml:space="preserve"> and Impact</w:t>
      </w:r>
      <w:r>
        <w:rPr>
          <w:b/>
        </w:rPr>
        <w:t>:</w:t>
      </w:r>
      <w:r w:rsidR="00F9735F">
        <w:t xml:space="preserve"> </w:t>
      </w:r>
    </w:p>
    <w:p w14:paraId="773E60D9" w14:textId="6182CC32" w:rsidR="00D7421B" w:rsidRDefault="002D68FD" w:rsidP="00E02A0E">
      <w:pPr>
        <w:numPr>
          <w:ilvl w:val="1"/>
          <w:numId w:val="1"/>
        </w:numPr>
        <w:spacing w:before="120" w:after="120" w:line="240" w:lineRule="auto"/>
      </w:pPr>
      <w:r>
        <w:t>Is the project UI</w:t>
      </w:r>
      <w:r w:rsidR="00320A65">
        <w:t xml:space="preserve"> visually appealing</w:t>
      </w:r>
      <w:r w:rsidR="0040017A">
        <w:t>, easy to understand,</w:t>
      </w:r>
      <w:r w:rsidR="00320A65">
        <w:t xml:space="preserve"> and not</w:t>
      </w:r>
      <w:r>
        <w:t xml:space="preserve"> at all</w:t>
      </w:r>
      <w:r w:rsidR="00320A65">
        <w:t xml:space="preserve"> derivative of homework assignments</w:t>
      </w:r>
      <w:r>
        <w:t>?</w:t>
      </w:r>
      <w:r w:rsidR="006F7F33">
        <w:t xml:space="preserve">  </w:t>
      </w:r>
      <w:r w:rsidR="00964AAA">
        <w:t xml:space="preserve">  Ideas for improvement?</w:t>
      </w:r>
    </w:p>
    <w:p w14:paraId="71E08BE7" w14:textId="567D4292" w:rsidR="00964AAA" w:rsidRDefault="003F2765" w:rsidP="00964AAA">
      <w:pPr>
        <w:spacing w:before="120" w:after="120" w:line="240" w:lineRule="auto"/>
        <w:ind w:left="720"/>
      </w:pPr>
      <w:r>
        <w:t>Pull up the jobs underneath the skills.</w:t>
      </w:r>
    </w:p>
    <w:p w14:paraId="1E6FCCA2" w14:textId="34EEBEDF" w:rsidR="003F2765" w:rsidRDefault="003F2765" w:rsidP="00964AAA">
      <w:pPr>
        <w:spacing w:before="120" w:after="120" w:line="240" w:lineRule="auto"/>
        <w:ind w:left="720"/>
      </w:pPr>
      <w:r>
        <w:t xml:space="preserve">Either move skills to middle or left and condense them </w:t>
      </w:r>
    </w:p>
    <w:p w14:paraId="3A853632" w14:textId="3EED687D" w:rsidR="00DE2E70" w:rsidRDefault="00DE2E70" w:rsidP="006C1EA4">
      <w:pPr>
        <w:spacing w:before="120" w:after="120" w:line="240" w:lineRule="auto"/>
        <w:ind w:left="720"/>
      </w:pPr>
    </w:p>
    <w:p w14:paraId="2D43113A" w14:textId="739F186E" w:rsidR="00C50153" w:rsidRDefault="0040017A" w:rsidP="00E02A0E">
      <w:pPr>
        <w:numPr>
          <w:ilvl w:val="1"/>
          <w:numId w:val="1"/>
        </w:numPr>
        <w:spacing w:before="120" w:after="120" w:line="240" w:lineRule="auto"/>
      </w:pPr>
      <w:r>
        <w:t>Does the UI keep the user informed about the current state and handle errors gracefully?</w:t>
      </w:r>
      <w:r w:rsidR="00964AAA">
        <w:t xml:space="preserve">  Any</w:t>
      </w:r>
      <w:r w:rsidR="00C50153">
        <w:t xml:space="preserve"> places this should be improved?</w:t>
      </w:r>
    </w:p>
    <w:p w14:paraId="0E8A9833" w14:textId="6C436A9B" w:rsidR="00A838C6" w:rsidRDefault="009F5BDE" w:rsidP="00964AAA">
      <w:pPr>
        <w:spacing w:before="120" w:after="120" w:line="240" w:lineRule="auto"/>
        <w:ind w:left="720"/>
      </w:pPr>
      <w:r>
        <w:t>Needs error handling</w:t>
      </w:r>
    </w:p>
    <w:p w14:paraId="6F548803" w14:textId="502F2631" w:rsidR="002D68FD" w:rsidRDefault="002D68FD" w:rsidP="002D68FD">
      <w:pPr>
        <w:spacing w:before="120" w:after="120" w:line="240" w:lineRule="auto"/>
        <w:ind w:left="360"/>
      </w:pPr>
    </w:p>
    <w:p w14:paraId="3BD917EB" w14:textId="77777777" w:rsidR="00A838C6" w:rsidRDefault="00A838C6" w:rsidP="002D68FD">
      <w:pPr>
        <w:spacing w:before="120" w:after="120" w:line="240" w:lineRule="auto"/>
        <w:ind w:left="360"/>
      </w:pPr>
    </w:p>
    <w:p w14:paraId="6200B037" w14:textId="55FEBD9C" w:rsidR="002D68FD" w:rsidRDefault="0040017A" w:rsidP="00E02A0E">
      <w:pPr>
        <w:numPr>
          <w:ilvl w:val="0"/>
          <w:numId w:val="1"/>
        </w:numPr>
        <w:spacing w:before="120" w:after="120" w:line="240" w:lineRule="auto"/>
      </w:pPr>
      <w:r>
        <w:rPr>
          <w:b/>
        </w:rPr>
        <w:t>Functionality</w:t>
      </w:r>
      <w:r w:rsidR="00F9735F" w:rsidRPr="00F9735F">
        <w:rPr>
          <w:b/>
        </w:rPr>
        <w:t>:</w:t>
      </w:r>
      <w:r w:rsidR="00F9735F">
        <w:t xml:space="preserve"> </w:t>
      </w:r>
    </w:p>
    <w:p w14:paraId="1B57882E" w14:textId="77B7261D" w:rsidR="008F17D9" w:rsidRDefault="0040017A" w:rsidP="00E02A0E">
      <w:pPr>
        <w:numPr>
          <w:ilvl w:val="1"/>
          <w:numId w:val="1"/>
        </w:numPr>
        <w:spacing w:before="120" w:after="120" w:line="240" w:lineRule="auto"/>
      </w:pPr>
      <w:r>
        <w:t xml:space="preserve">Are there two distinctive </w:t>
      </w:r>
      <w:r w:rsidRPr="0040017A">
        <w:rPr>
          <w:i/>
        </w:rPr>
        <w:t>web service</w:t>
      </w:r>
      <w:r>
        <w:t xml:space="preserve"> APIs involved in this project</w:t>
      </w:r>
      <w:r w:rsidR="006F7F33">
        <w:t xml:space="preserve">?  </w:t>
      </w:r>
      <w:r w:rsidR="00964AAA">
        <w:t xml:space="preserve"> Is it fairly obvious what they are?</w:t>
      </w:r>
    </w:p>
    <w:p w14:paraId="753695E3" w14:textId="624C7866" w:rsidR="00DE2E70" w:rsidRDefault="009F5BDE" w:rsidP="006C1EA4">
      <w:pPr>
        <w:spacing w:before="120" w:after="120" w:line="240" w:lineRule="auto"/>
        <w:ind w:left="720"/>
      </w:pPr>
      <w:r>
        <w:t xml:space="preserve">Yes, </w:t>
      </w:r>
      <w:proofErr w:type="spellStart"/>
      <w:r>
        <w:t>Creddle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Jobs</w:t>
      </w:r>
    </w:p>
    <w:p w14:paraId="0BDB2901" w14:textId="0F5EA218" w:rsidR="006C1EA4" w:rsidRDefault="0040017A" w:rsidP="00E02A0E">
      <w:pPr>
        <w:numPr>
          <w:ilvl w:val="1"/>
          <w:numId w:val="1"/>
        </w:numPr>
        <w:spacing w:before="120" w:after="120" w:line="240" w:lineRule="auto"/>
      </w:pPr>
      <w:proofErr w:type="gramStart"/>
      <w:r>
        <w:lastRenderedPageBreak/>
        <w:t>Are</w:t>
      </w:r>
      <w:proofErr w:type="gramEnd"/>
      <w:r>
        <w:t xml:space="preserve"> cloud storage (Firebase) and </w:t>
      </w:r>
      <w:proofErr w:type="spellStart"/>
      <w:r>
        <w:t>webStorage</w:t>
      </w:r>
      <w:proofErr w:type="spellEnd"/>
      <w:r>
        <w:t xml:space="preserve"> (saved search term/state) present</w:t>
      </w:r>
      <w:r w:rsidR="006C1EA4">
        <w:t>?</w:t>
      </w:r>
      <w:r w:rsidR="00964AAA">
        <w:t xml:space="preserve">  Is this well implemented?</w:t>
      </w:r>
    </w:p>
    <w:p w14:paraId="71C0C98D" w14:textId="6BC7F2B9" w:rsidR="006C1EA4" w:rsidRDefault="009F5BDE" w:rsidP="006C1EA4">
      <w:pPr>
        <w:pStyle w:val="ListParagraph"/>
      </w:pPr>
      <w:r>
        <w:t>Not yet, but will be implemented.</w:t>
      </w:r>
    </w:p>
    <w:p w14:paraId="07568B51" w14:textId="239F88B3" w:rsidR="006C1EA4" w:rsidRDefault="006C1EA4" w:rsidP="006C1EA4">
      <w:pPr>
        <w:spacing w:before="120" w:after="120" w:line="240" w:lineRule="auto"/>
      </w:pPr>
    </w:p>
    <w:p w14:paraId="5C4320B6" w14:textId="77EE5FD1" w:rsidR="002D68FD" w:rsidRDefault="002D68FD" w:rsidP="00A838C6">
      <w:pPr>
        <w:spacing w:before="120" w:after="120" w:line="240" w:lineRule="auto"/>
      </w:pPr>
    </w:p>
    <w:p w14:paraId="1A30714F" w14:textId="77777777" w:rsidR="00A838C6" w:rsidRPr="00212394" w:rsidRDefault="00A838C6" w:rsidP="00212394">
      <w:pPr>
        <w:spacing w:before="120" w:after="120" w:line="240" w:lineRule="auto"/>
      </w:pPr>
    </w:p>
    <w:p w14:paraId="3DDA85D1" w14:textId="77777777" w:rsidR="002D68FD" w:rsidRDefault="00F9735F" w:rsidP="00E02A0E">
      <w:pPr>
        <w:numPr>
          <w:ilvl w:val="0"/>
          <w:numId w:val="1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</w:t>
      </w:r>
    </w:p>
    <w:p w14:paraId="42AB394F" w14:textId="5E7832ED" w:rsidR="008D2DA9" w:rsidRDefault="00964AAA" w:rsidP="00E02A0E">
      <w:pPr>
        <w:numPr>
          <w:ilvl w:val="1"/>
          <w:numId w:val="1"/>
        </w:numPr>
        <w:spacing w:before="120" w:after="120" w:line="240" w:lineRule="auto"/>
      </w:pPr>
      <w:r>
        <w:t>Although not fully required, are the controls at least visible within a 1024 x 768 window?  Suggestions for how to improve?</w:t>
      </w:r>
    </w:p>
    <w:p w14:paraId="73B01A34" w14:textId="1E2397A4" w:rsidR="00A838C6" w:rsidRDefault="003F2765" w:rsidP="00746E24">
      <w:pPr>
        <w:spacing w:before="120" w:after="120" w:line="240" w:lineRule="auto"/>
        <w:ind w:left="720"/>
      </w:pPr>
      <w:r>
        <w:t>Yes</w:t>
      </w:r>
    </w:p>
    <w:p w14:paraId="45423E88" w14:textId="1965D3C1" w:rsidR="00A838C6" w:rsidRDefault="00A838C6" w:rsidP="00A838C6">
      <w:pPr>
        <w:spacing w:before="120" w:after="120" w:line="240" w:lineRule="auto"/>
        <w:ind w:left="360"/>
      </w:pPr>
    </w:p>
    <w:p w14:paraId="72795F9D" w14:textId="77777777" w:rsidR="00A838C6" w:rsidRDefault="00A838C6" w:rsidP="00A838C6">
      <w:pPr>
        <w:spacing w:before="120" w:after="120" w:line="240" w:lineRule="auto"/>
        <w:ind w:left="360"/>
      </w:pPr>
    </w:p>
    <w:p w14:paraId="7DBBF21F" w14:textId="77777777" w:rsidR="002D68FD" w:rsidRPr="002D68FD" w:rsidRDefault="00212394" w:rsidP="00E02A0E">
      <w:pPr>
        <w:numPr>
          <w:ilvl w:val="0"/>
          <w:numId w:val="1"/>
        </w:numPr>
        <w:spacing w:before="120" w:after="120" w:line="240" w:lineRule="auto"/>
      </w:pPr>
      <w:r w:rsidRPr="00212394">
        <w:rPr>
          <w:b/>
        </w:rPr>
        <w:t>Code:</w:t>
      </w:r>
    </w:p>
    <w:p w14:paraId="18268FA2" w14:textId="679AEEFA" w:rsidR="002D68FD" w:rsidRDefault="00C50153" w:rsidP="00E02A0E">
      <w:pPr>
        <w:numPr>
          <w:ilvl w:val="1"/>
          <w:numId w:val="1"/>
        </w:numPr>
        <w:spacing w:before="120" w:after="120" w:line="240" w:lineRule="auto"/>
      </w:pPr>
      <w:r>
        <w:t>Is an MVVM framework in use?   Is there an MVVM “created by you” component?</w:t>
      </w:r>
    </w:p>
    <w:p w14:paraId="5AAD62CB" w14:textId="20AB555C" w:rsidR="00C50153" w:rsidRDefault="00C50153" w:rsidP="00E02A0E">
      <w:pPr>
        <w:numPr>
          <w:ilvl w:val="1"/>
          <w:numId w:val="1"/>
        </w:numPr>
        <w:spacing w:before="120" w:after="120" w:line="240" w:lineRule="auto"/>
      </w:pPr>
      <w:r>
        <w:t>Is Ajax in use?</w:t>
      </w:r>
    </w:p>
    <w:p w14:paraId="67F66371" w14:textId="179F83A5" w:rsidR="00C50153" w:rsidRDefault="00C50153" w:rsidP="00E02A0E">
      <w:pPr>
        <w:numPr>
          <w:ilvl w:val="1"/>
          <w:numId w:val="1"/>
        </w:numPr>
        <w:spacing w:before="120" w:after="120" w:line="240" w:lineRule="auto"/>
      </w:pPr>
      <w:r>
        <w:t>Is there an ES6 Custom Class?</w:t>
      </w:r>
    </w:p>
    <w:p w14:paraId="5D8A1C05" w14:textId="5039F006" w:rsidR="00C50153" w:rsidRDefault="00C50153" w:rsidP="00E02A0E">
      <w:pPr>
        <w:numPr>
          <w:ilvl w:val="1"/>
          <w:numId w:val="1"/>
        </w:numPr>
        <w:spacing w:before="120" w:after="120" w:line="240" w:lineRule="auto"/>
      </w:pPr>
      <w:r>
        <w:t>Are there ES6 Modules?  (preferred, not required)</w:t>
      </w:r>
    </w:p>
    <w:p w14:paraId="5F6E97B7" w14:textId="188C3556" w:rsidR="00DE2E70" w:rsidRDefault="009F5BDE" w:rsidP="009F5BDE">
      <w:pPr>
        <w:spacing w:before="120" w:after="120" w:line="240" w:lineRule="auto"/>
        <w:ind w:left="360"/>
      </w:pPr>
      <w:r>
        <w:t>Vue, Ajax, ES6 class are in use.</w:t>
      </w:r>
    </w:p>
    <w:p w14:paraId="50726F39" w14:textId="2B4135E1" w:rsidR="00A97247" w:rsidRDefault="00212394" w:rsidP="00E02A0E">
      <w:pPr>
        <w:numPr>
          <w:ilvl w:val="1"/>
          <w:numId w:val="1"/>
        </w:numPr>
        <w:spacing w:before="120" w:after="120" w:line="240" w:lineRule="auto"/>
      </w:pPr>
      <w:r>
        <w:t>If you were asked to work on modifying the application, is it documente</w:t>
      </w:r>
      <w:r w:rsidR="00746E24">
        <w:t>d well enough for you to do so?</w:t>
      </w:r>
    </w:p>
    <w:p w14:paraId="05A97719" w14:textId="74F3FF4A" w:rsidR="00A838C6" w:rsidRDefault="009F5BDE" w:rsidP="00746E24">
      <w:pPr>
        <w:spacing w:before="120" w:after="120" w:line="240" w:lineRule="auto"/>
        <w:ind w:left="720"/>
      </w:pPr>
      <w:r>
        <w:t>Needs more documentation</w:t>
      </w:r>
      <w:bookmarkStart w:id="0" w:name="_GoBack"/>
      <w:bookmarkEnd w:id="0"/>
    </w:p>
    <w:p w14:paraId="259D7A2E" w14:textId="77777777" w:rsidR="00A838C6" w:rsidRDefault="00A838C6" w:rsidP="00A838C6">
      <w:pPr>
        <w:spacing w:before="120" w:after="120" w:line="240" w:lineRule="auto"/>
      </w:pPr>
    </w:p>
    <w:p w14:paraId="00CB0A22" w14:textId="77777777" w:rsidR="002D68FD" w:rsidRPr="002D68FD" w:rsidRDefault="00A97247" w:rsidP="00E02A0E">
      <w:pPr>
        <w:numPr>
          <w:ilvl w:val="0"/>
          <w:numId w:val="1"/>
        </w:numPr>
        <w:spacing w:before="120" w:after="120" w:line="240" w:lineRule="auto"/>
      </w:pPr>
      <w:r>
        <w:rPr>
          <w:b/>
        </w:rPr>
        <w:t xml:space="preserve">Other Comments: </w:t>
      </w:r>
    </w:p>
    <w:p w14:paraId="04930280" w14:textId="35271604" w:rsidR="00DE2E70" w:rsidRDefault="00212394" w:rsidP="00BB085A">
      <w:pPr>
        <w:numPr>
          <w:ilvl w:val="1"/>
          <w:numId w:val="1"/>
        </w:numPr>
        <w:spacing w:before="120" w:after="120" w:line="240" w:lineRule="auto"/>
      </w:pPr>
      <w:r>
        <w:t xml:space="preserve">Give feedback </w:t>
      </w:r>
      <w:r w:rsidR="002D68FD">
        <w:t>to</w:t>
      </w:r>
      <w:r>
        <w:t xml:space="preserve"> help</w:t>
      </w:r>
      <w:r w:rsidR="00A97247">
        <w:t xml:space="preserve"> the </w:t>
      </w:r>
      <w:r w:rsidR="006F7F33">
        <w:t>application</w:t>
      </w:r>
      <w:r>
        <w:t xml:space="preserve"> </w:t>
      </w:r>
      <w:r w:rsidR="002D68FD">
        <w:t>achieve the goal of being “</w:t>
      </w:r>
      <w:r>
        <w:t>Portfolio Ready”</w:t>
      </w:r>
      <w:r w:rsidR="003F2765">
        <w:t>?</w:t>
      </w:r>
    </w:p>
    <w:p w14:paraId="37845545" w14:textId="75EFC115" w:rsidR="003F2765" w:rsidRDefault="003F2765" w:rsidP="003F2765">
      <w:pPr>
        <w:spacing w:before="120" w:after="120" w:line="240" w:lineRule="auto"/>
        <w:ind w:left="720"/>
      </w:pPr>
      <w:r>
        <w:t>Make skills and occupations headers.</w:t>
      </w:r>
    </w:p>
    <w:p w14:paraId="5399A17D" w14:textId="77777777" w:rsidR="00746E24" w:rsidRDefault="00746E24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34"/>
          <w:szCs w:val="28"/>
        </w:rPr>
      </w:pPr>
      <w:r>
        <w:rPr>
          <w:sz w:val="34"/>
        </w:rPr>
        <w:br w:type="page"/>
      </w:r>
    </w:p>
    <w:p w14:paraId="75F14F57" w14:textId="77500340" w:rsidR="00DE2E70" w:rsidRPr="00746E24" w:rsidRDefault="00DE2E70" w:rsidP="00746E24">
      <w:pPr>
        <w:pStyle w:val="Heading1"/>
        <w:rPr>
          <w:sz w:val="34"/>
        </w:rPr>
      </w:pPr>
      <w:r w:rsidRPr="00746E24">
        <w:rPr>
          <w:sz w:val="34"/>
        </w:rPr>
        <w:lastRenderedPageBreak/>
        <w:t xml:space="preserve">Feedback given to others: </w:t>
      </w:r>
    </w:p>
    <w:p w14:paraId="794B331D" w14:textId="40B4E8B3" w:rsidR="006C1EA4" w:rsidRPr="006C1EA4" w:rsidRDefault="006C1EA4" w:rsidP="006C1EA4">
      <w:r w:rsidRPr="006C1EA4">
        <w:t>Summarize the feedback that you offered to your classmate</w:t>
      </w:r>
      <w:r w:rsidR="00746E24">
        <w:t>s</w:t>
      </w:r>
      <w:r w:rsidRPr="006C1EA4">
        <w:t xml:space="preserve"> about their project</w:t>
      </w:r>
      <w:r w:rsidR="00746E24">
        <w:t>s</w:t>
      </w:r>
      <w:r w:rsidRPr="006C1EA4">
        <w:t xml:space="preserve"> below:</w:t>
      </w:r>
    </w:p>
    <w:p w14:paraId="7B4523BB" w14:textId="77777777" w:rsidR="006C1EA4" w:rsidRPr="006C1EA4" w:rsidRDefault="006C1EA4" w:rsidP="006C1EA4"/>
    <w:p w14:paraId="7DF9193F" w14:textId="02CECC1F" w:rsidR="00A838C6" w:rsidRPr="00DE2E70" w:rsidRDefault="00560EC2" w:rsidP="00DE2E70">
      <w:pPr>
        <w:pStyle w:val="Heading1"/>
        <w:tabs>
          <w:tab w:val="left" w:pos="2520"/>
          <w:tab w:val="left" w:pos="2880"/>
          <w:tab w:val="left" w:pos="9090"/>
        </w:tabs>
      </w:pPr>
      <w:r w:rsidRPr="00A838C6">
        <w:t>Project Author(s)</w:t>
      </w:r>
      <w:r>
        <w:t xml:space="preserve">: 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 w:rsidR="00967B49">
        <w:rPr>
          <w:b w:val="0"/>
          <w:u w:val="single"/>
        </w:rPr>
        <w:t>Matthew Oelbau</w:t>
      </w:r>
      <w:r w:rsidR="00AC5CB6">
        <w:rPr>
          <w:b w:val="0"/>
          <w:u w:val="single"/>
        </w:rPr>
        <w:t>m</w:t>
      </w:r>
      <w:r w:rsidR="00967B49">
        <w:rPr>
          <w:b w:val="0"/>
          <w:u w:val="single"/>
        </w:rPr>
        <w:t xml:space="preserve">, </w:t>
      </w:r>
      <w:r w:rsidR="00AC5CB6">
        <w:rPr>
          <w:b w:val="0"/>
          <w:u w:val="single"/>
        </w:rPr>
        <w:t>David Knolls</w:t>
      </w:r>
      <w:r>
        <w:rPr>
          <w:b w:val="0"/>
          <w:u w:val="single"/>
        </w:rPr>
        <w:tab/>
      </w:r>
      <w:r w:rsidRPr="00DE2E70">
        <w:tab/>
      </w:r>
      <w:r w:rsidR="00DE2E70" w:rsidRPr="00DE2E70">
        <w:tab/>
      </w:r>
      <w:r w:rsidR="00DE2E70" w:rsidRPr="00DE2E70">
        <w:tab/>
      </w:r>
      <w:r w:rsidR="00DE2E70" w:rsidRPr="00DE2E70">
        <w:tab/>
      </w:r>
    </w:p>
    <w:p w14:paraId="2A637CF9" w14:textId="17F71C81" w:rsidR="00746E24" w:rsidRDefault="00A838C6" w:rsidP="00E02A0E">
      <w:pPr>
        <w:numPr>
          <w:ilvl w:val="0"/>
          <w:numId w:val="2"/>
        </w:numPr>
        <w:spacing w:before="120" w:after="120" w:line="240" w:lineRule="auto"/>
      </w:pPr>
      <w:r>
        <w:rPr>
          <w:b/>
        </w:rPr>
        <w:t>Initial UI Impressions and Impact:</w:t>
      </w:r>
      <w:proofErr w:type="gramStart"/>
      <w:r>
        <w:t xml:space="preserve"> </w:t>
      </w:r>
      <w:r w:rsidR="00746E24">
        <w:t xml:space="preserve">  (</w:t>
      </w:r>
      <w:proofErr w:type="gramEnd"/>
      <w:r w:rsidR="00746E24">
        <w:t xml:space="preserve">Visual appeal.  </w:t>
      </w:r>
      <w:r w:rsidR="00C50153">
        <w:t xml:space="preserve">Easy to Understand. </w:t>
      </w:r>
      <w:r w:rsidR="00746E24">
        <w:t xml:space="preserve">Not derivative of homework.  </w:t>
      </w:r>
      <w:r w:rsidR="00C50153">
        <w:t>Current state indicated.  Errors handled.)</w:t>
      </w:r>
    </w:p>
    <w:p w14:paraId="7E0D4F4F" w14:textId="7D56D993" w:rsidR="00AC5CB6" w:rsidRDefault="00AC5CB6" w:rsidP="00AC5CB6">
      <w:pPr>
        <w:spacing w:before="120" w:after="120" w:line="240" w:lineRule="auto"/>
        <w:ind w:left="360"/>
      </w:pPr>
      <w:r w:rsidRPr="00AC5CB6">
        <w:t>Color palette needs to be better, text is too small</w:t>
      </w:r>
      <w:r>
        <w:rPr>
          <w:b/>
        </w:rPr>
        <w:t>.</w:t>
      </w:r>
    </w:p>
    <w:p w14:paraId="0AA50FEA" w14:textId="5745CABA" w:rsidR="00A838C6" w:rsidRDefault="00A838C6" w:rsidP="00746E24">
      <w:pPr>
        <w:spacing w:before="120" w:after="120" w:line="240" w:lineRule="auto"/>
        <w:ind w:left="360"/>
      </w:pPr>
    </w:p>
    <w:p w14:paraId="101B0EC3" w14:textId="03A2B9FA" w:rsidR="00746E24" w:rsidRDefault="00C50153" w:rsidP="00E02A0E">
      <w:pPr>
        <w:numPr>
          <w:ilvl w:val="0"/>
          <w:numId w:val="2"/>
        </w:numPr>
        <w:spacing w:before="120" w:after="120" w:line="240" w:lineRule="auto"/>
      </w:pPr>
      <w:r>
        <w:rPr>
          <w:b/>
        </w:rPr>
        <w:t>Functionality</w:t>
      </w:r>
      <w:r w:rsidR="00A838C6" w:rsidRPr="00F9735F">
        <w:rPr>
          <w:b/>
        </w:rPr>
        <w:t>:</w:t>
      </w:r>
      <w:proofErr w:type="gramStart"/>
      <w:r w:rsidR="00A838C6">
        <w:t xml:space="preserve"> </w:t>
      </w:r>
      <w:r w:rsidR="00746E24">
        <w:t xml:space="preserve">  (</w:t>
      </w:r>
      <w:proofErr w:type="gramEnd"/>
      <w:r>
        <w:t xml:space="preserve">Required APIs?  Cloud storage?  </w:t>
      </w:r>
      <w:proofErr w:type="spellStart"/>
      <w:r>
        <w:t>WebStorage</w:t>
      </w:r>
      <w:proofErr w:type="spellEnd"/>
      <w:r>
        <w:t>?</w:t>
      </w:r>
    </w:p>
    <w:p w14:paraId="52FC4B1A" w14:textId="5F3B0CEC" w:rsidR="00A838C6" w:rsidRPr="00212394" w:rsidRDefault="00AC5CB6" w:rsidP="00746E24">
      <w:pPr>
        <w:spacing w:before="120" w:after="120" w:line="240" w:lineRule="auto"/>
        <w:ind w:left="360"/>
      </w:pPr>
      <w:proofErr w:type="spellStart"/>
      <w:r>
        <w:t>Youtube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not currently working</w:t>
      </w:r>
    </w:p>
    <w:p w14:paraId="18CF00C8" w14:textId="6DB6EB47" w:rsidR="00A838C6" w:rsidRDefault="00A838C6" w:rsidP="00E02A0E">
      <w:pPr>
        <w:numPr>
          <w:ilvl w:val="0"/>
          <w:numId w:val="2"/>
        </w:numPr>
        <w:spacing w:before="120" w:after="120" w:line="240" w:lineRule="auto"/>
      </w:pPr>
      <w:r w:rsidRPr="00F9735F">
        <w:rPr>
          <w:b/>
        </w:rPr>
        <w:t>Responsive Design</w:t>
      </w:r>
      <w:proofErr w:type="gramStart"/>
      <w:r w:rsidRPr="00F9735F">
        <w:rPr>
          <w:b/>
        </w:rPr>
        <w:t>:</w:t>
      </w:r>
      <w:r>
        <w:t xml:space="preserve"> </w:t>
      </w:r>
      <w:r w:rsidR="00746E24">
        <w:t xml:space="preserve"> (</w:t>
      </w:r>
      <w:proofErr w:type="gramEnd"/>
      <w:r w:rsidR="00C50153">
        <w:t>Fits within 1024x768?)</w:t>
      </w:r>
    </w:p>
    <w:p w14:paraId="1CF1E268" w14:textId="25C1DA65" w:rsidR="00A838C6" w:rsidRDefault="00AC5CB6" w:rsidP="00746E24">
      <w:pPr>
        <w:spacing w:before="120" w:after="120" w:line="240" w:lineRule="auto"/>
        <w:ind w:left="360"/>
      </w:pPr>
      <w:r>
        <w:t>Not responsive</w:t>
      </w:r>
    </w:p>
    <w:p w14:paraId="30A9650D" w14:textId="5CC8D01C" w:rsidR="00746E24" w:rsidRDefault="00A838C6" w:rsidP="00E02A0E">
      <w:pPr>
        <w:numPr>
          <w:ilvl w:val="0"/>
          <w:numId w:val="2"/>
        </w:numPr>
        <w:spacing w:before="120" w:after="120" w:line="240" w:lineRule="auto"/>
      </w:pPr>
      <w:r w:rsidRPr="00212394">
        <w:rPr>
          <w:b/>
        </w:rPr>
        <w:t>Code</w:t>
      </w:r>
      <w:proofErr w:type="gramStart"/>
      <w:r w:rsidRPr="00212394">
        <w:rPr>
          <w:b/>
        </w:rPr>
        <w:t>:</w:t>
      </w:r>
      <w:r w:rsidR="00746E24">
        <w:rPr>
          <w:b/>
        </w:rPr>
        <w:t xml:space="preserve">  </w:t>
      </w:r>
      <w:r w:rsidR="00C50153">
        <w:t>(</w:t>
      </w:r>
      <w:proofErr w:type="gramEnd"/>
      <w:r w:rsidR="00C50153">
        <w:t>MVVM Framework</w:t>
      </w:r>
      <w:r w:rsidR="00746E24">
        <w:t xml:space="preserve">, </w:t>
      </w:r>
      <w:r w:rsidR="00C50153">
        <w:t xml:space="preserve">Ajax, ES6 Class / Module? </w:t>
      </w:r>
      <w:r w:rsidR="00746E24">
        <w:t>well-documented?)</w:t>
      </w:r>
    </w:p>
    <w:p w14:paraId="3A7A73C9" w14:textId="79474446" w:rsidR="00A838C6" w:rsidRDefault="003F2765" w:rsidP="00746E24">
      <w:pPr>
        <w:spacing w:before="120" w:after="120" w:line="240" w:lineRule="auto"/>
        <w:ind w:left="360"/>
      </w:pPr>
      <w:r>
        <w:t>Using Vue, ajax</w:t>
      </w:r>
    </w:p>
    <w:p w14:paraId="5274D23F" w14:textId="7677A811" w:rsidR="00746E24" w:rsidRDefault="00A838C6" w:rsidP="00E02A0E">
      <w:pPr>
        <w:numPr>
          <w:ilvl w:val="0"/>
          <w:numId w:val="2"/>
        </w:numPr>
        <w:spacing w:before="120" w:after="120" w:line="240" w:lineRule="auto"/>
      </w:pPr>
      <w:r>
        <w:rPr>
          <w:b/>
        </w:rPr>
        <w:t>Other Comments:</w:t>
      </w:r>
      <w:proofErr w:type="gramStart"/>
      <w:r>
        <w:rPr>
          <w:b/>
        </w:rPr>
        <w:t xml:space="preserve"> </w:t>
      </w:r>
      <w:r w:rsidR="00746E24">
        <w:t xml:space="preserve">  (</w:t>
      </w:r>
      <w:proofErr w:type="gramEnd"/>
      <w:r w:rsidR="00746E24">
        <w:t>advice on becoming “portfolio ready”)</w:t>
      </w:r>
    </w:p>
    <w:p w14:paraId="67778085" w14:textId="7C76A927" w:rsidR="00746E24" w:rsidRDefault="00746E24" w:rsidP="00746E24">
      <w:pPr>
        <w:spacing w:before="120" w:after="120" w:line="240" w:lineRule="auto"/>
        <w:ind w:left="360"/>
      </w:pPr>
    </w:p>
    <w:p w14:paraId="6F444011" w14:textId="285AB29B" w:rsidR="00560EC2" w:rsidRDefault="00560EC2" w:rsidP="00746E24">
      <w:pPr>
        <w:spacing w:before="120" w:after="120" w:line="240" w:lineRule="auto"/>
        <w:ind w:left="360"/>
      </w:pPr>
    </w:p>
    <w:p w14:paraId="3A82A379" w14:textId="21C9D21C" w:rsidR="00560EC2" w:rsidRDefault="00560EC2" w:rsidP="00560EC2">
      <w:pPr>
        <w:pStyle w:val="Heading1"/>
        <w:tabs>
          <w:tab w:val="left" w:pos="2520"/>
          <w:tab w:val="left" w:pos="2880"/>
          <w:tab w:val="left" w:pos="9090"/>
        </w:tabs>
      </w:pPr>
      <w:r w:rsidRPr="00A838C6">
        <w:t>Project Author(s)</w:t>
      </w:r>
      <w:r>
        <w:t xml:space="preserve">:  </w:t>
      </w:r>
      <w:r w:rsidRPr="00560EC2">
        <w:tab/>
      </w:r>
      <w:r>
        <w:rPr>
          <w:b w:val="0"/>
          <w:u w:val="single"/>
        </w:rPr>
        <w:tab/>
      </w:r>
      <w:r w:rsidR="003F2765">
        <w:rPr>
          <w:b w:val="0"/>
          <w:u w:val="single"/>
        </w:rPr>
        <w:t xml:space="preserve">Nick </w:t>
      </w:r>
      <w:proofErr w:type="spellStart"/>
      <w:r w:rsidR="003F2765">
        <w:rPr>
          <w:b w:val="0"/>
          <w:u w:val="single"/>
        </w:rPr>
        <w:t>Marano</w:t>
      </w:r>
      <w:proofErr w:type="spellEnd"/>
      <w:r w:rsidR="003F2765">
        <w:rPr>
          <w:b w:val="0"/>
          <w:u w:val="single"/>
        </w:rPr>
        <w:t>, Kat Hanlon</w:t>
      </w:r>
      <w:r>
        <w:rPr>
          <w:b w:val="0"/>
          <w:u w:val="single"/>
        </w:rPr>
        <w:tab/>
      </w:r>
      <w:r w:rsidRPr="00560EC2">
        <w:tab/>
      </w:r>
    </w:p>
    <w:p w14:paraId="0F4CA5A3" w14:textId="77777777" w:rsidR="00560EC2" w:rsidRDefault="00560EC2" w:rsidP="00746E24">
      <w:pPr>
        <w:spacing w:before="120" w:after="120" w:line="240" w:lineRule="auto"/>
        <w:ind w:left="360"/>
      </w:pPr>
    </w:p>
    <w:p w14:paraId="32F36FD5" w14:textId="77777777" w:rsidR="00C50153" w:rsidRDefault="00C50153" w:rsidP="00E02A0E">
      <w:pPr>
        <w:numPr>
          <w:ilvl w:val="0"/>
          <w:numId w:val="3"/>
        </w:numPr>
        <w:spacing w:before="120" w:after="120" w:line="240" w:lineRule="auto"/>
      </w:pPr>
      <w:r>
        <w:rPr>
          <w:b/>
        </w:rPr>
        <w:t>Initial UI Impressions and Impact:</w:t>
      </w:r>
      <w:proofErr w:type="gramStart"/>
      <w:r>
        <w:t xml:space="preserve">   (</w:t>
      </w:r>
      <w:proofErr w:type="gramEnd"/>
      <w:r>
        <w:t>Visual appeal.  Easy to Understand. Not derivative of homework.  Current state indicated.  Errors handled.)</w:t>
      </w:r>
    </w:p>
    <w:p w14:paraId="4015FE4B" w14:textId="7CECFE9A" w:rsidR="00C50153" w:rsidRDefault="000441CC" w:rsidP="00C50153">
      <w:pPr>
        <w:spacing w:before="120" w:after="120" w:line="240" w:lineRule="auto"/>
        <w:ind w:left="360"/>
      </w:pPr>
      <w:r>
        <w:t>Looks good – Switch to a more pleasing font</w:t>
      </w:r>
    </w:p>
    <w:p w14:paraId="26C95AC4" w14:textId="77777777" w:rsidR="00C50153" w:rsidRDefault="00C50153" w:rsidP="00E02A0E">
      <w:pPr>
        <w:numPr>
          <w:ilvl w:val="0"/>
          <w:numId w:val="3"/>
        </w:numPr>
        <w:spacing w:before="120" w:after="120" w:line="240" w:lineRule="auto"/>
      </w:pPr>
      <w:r>
        <w:rPr>
          <w:b/>
        </w:rPr>
        <w:t>Functionality</w:t>
      </w:r>
      <w:r w:rsidRPr="00F9735F">
        <w:rPr>
          <w:b/>
        </w:rPr>
        <w:t>:</w:t>
      </w:r>
      <w:proofErr w:type="gramStart"/>
      <w:r>
        <w:t xml:space="preserve">   (</w:t>
      </w:r>
      <w:proofErr w:type="gramEnd"/>
      <w:r>
        <w:t xml:space="preserve">Required APIs?  Cloud storage?  </w:t>
      </w:r>
      <w:proofErr w:type="spellStart"/>
      <w:r>
        <w:t>WebStorage</w:t>
      </w:r>
      <w:proofErr w:type="spellEnd"/>
      <w:r>
        <w:t>?</w:t>
      </w:r>
    </w:p>
    <w:p w14:paraId="15ABCAAD" w14:textId="24319B08" w:rsidR="00C50153" w:rsidRPr="00212394" w:rsidRDefault="000441CC" w:rsidP="00C50153">
      <w:pPr>
        <w:spacing w:before="120" w:after="120" w:line="240" w:lineRule="auto"/>
        <w:ind w:left="360"/>
      </w:pPr>
      <w:r>
        <w:t>Missing pet display on maps</w:t>
      </w:r>
    </w:p>
    <w:p w14:paraId="7A8B0E89" w14:textId="77777777" w:rsidR="00C50153" w:rsidRDefault="00C50153" w:rsidP="00E02A0E">
      <w:pPr>
        <w:numPr>
          <w:ilvl w:val="0"/>
          <w:numId w:val="3"/>
        </w:numPr>
        <w:spacing w:before="120" w:after="120" w:line="240" w:lineRule="auto"/>
      </w:pPr>
      <w:r w:rsidRPr="00F9735F">
        <w:rPr>
          <w:b/>
        </w:rPr>
        <w:t>Responsive Design</w:t>
      </w:r>
      <w:proofErr w:type="gramStart"/>
      <w:r w:rsidRPr="00F9735F">
        <w:rPr>
          <w:b/>
        </w:rPr>
        <w:t>:</w:t>
      </w:r>
      <w:r>
        <w:t xml:space="preserve">  (</w:t>
      </w:r>
      <w:proofErr w:type="gramEnd"/>
      <w:r>
        <w:t>Fits within 1024x768?)</w:t>
      </w:r>
    </w:p>
    <w:p w14:paraId="43B986BF" w14:textId="6590646A" w:rsidR="00C50153" w:rsidRDefault="000441CC" w:rsidP="00C50153">
      <w:pPr>
        <w:spacing w:before="120" w:after="120" w:line="240" w:lineRule="auto"/>
        <w:ind w:left="360"/>
      </w:pPr>
      <w:r>
        <w:t>Yes</w:t>
      </w:r>
    </w:p>
    <w:p w14:paraId="3F73134C" w14:textId="77777777" w:rsidR="00C50153" w:rsidRDefault="00C50153" w:rsidP="00E02A0E">
      <w:pPr>
        <w:numPr>
          <w:ilvl w:val="0"/>
          <w:numId w:val="3"/>
        </w:numPr>
        <w:spacing w:before="120" w:after="120" w:line="240" w:lineRule="auto"/>
      </w:pPr>
      <w:r w:rsidRPr="00212394">
        <w:rPr>
          <w:b/>
        </w:rPr>
        <w:t>Code</w:t>
      </w:r>
      <w:proofErr w:type="gramStart"/>
      <w:r w:rsidRPr="00212394">
        <w:rPr>
          <w:b/>
        </w:rPr>
        <w:t>:</w:t>
      </w:r>
      <w:r>
        <w:rPr>
          <w:b/>
        </w:rPr>
        <w:t xml:space="preserve">  </w:t>
      </w:r>
      <w:r>
        <w:t>(</w:t>
      </w:r>
      <w:proofErr w:type="gramEnd"/>
      <w:r>
        <w:t>MVVM Framework, Ajax, ES6 Class / Module? well-documented?)</w:t>
      </w:r>
    </w:p>
    <w:p w14:paraId="3CB81025" w14:textId="35F6F8EC" w:rsidR="00C50153" w:rsidRDefault="000441CC" w:rsidP="00C50153">
      <w:pPr>
        <w:spacing w:before="120" w:after="120" w:line="240" w:lineRule="auto"/>
        <w:ind w:left="360"/>
      </w:pPr>
      <w:r>
        <w:t>Vue, ajax</w:t>
      </w:r>
    </w:p>
    <w:p w14:paraId="7C50247E" w14:textId="77777777" w:rsidR="00C50153" w:rsidRDefault="00C50153" w:rsidP="00E02A0E">
      <w:pPr>
        <w:numPr>
          <w:ilvl w:val="0"/>
          <w:numId w:val="3"/>
        </w:numPr>
        <w:spacing w:before="120" w:after="120" w:line="240" w:lineRule="auto"/>
      </w:pPr>
      <w:r>
        <w:rPr>
          <w:b/>
        </w:rPr>
        <w:t>Other Comments:</w:t>
      </w:r>
      <w:proofErr w:type="gramStart"/>
      <w:r>
        <w:rPr>
          <w:b/>
        </w:rPr>
        <w:t xml:space="preserve"> </w:t>
      </w:r>
      <w:r>
        <w:t xml:space="preserve">  (</w:t>
      </w:r>
      <w:proofErr w:type="gramEnd"/>
      <w:r>
        <w:t>advice on becoming “portfolio ready”)</w:t>
      </w:r>
    </w:p>
    <w:p w14:paraId="6A1838CF" w14:textId="77777777" w:rsidR="00560EC2" w:rsidRDefault="00560EC2" w:rsidP="00560EC2">
      <w:pPr>
        <w:spacing w:before="120" w:after="120" w:line="240" w:lineRule="auto"/>
        <w:ind w:left="360"/>
      </w:pPr>
    </w:p>
    <w:p w14:paraId="6FC369EA" w14:textId="77777777" w:rsidR="00746E24" w:rsidRDefault="00746E24" w:rsidP="00A838C6">
      <w:pPr>
        <w:pStyle w:val="Heading1"/>
      </w:pPr>
    </w:p>
    <w:p w14:paraId="41DE08C7" w14:textId="760FA611" w:rsidR="00560EC2" w:rsidRDefault="00560EC2" w:rsidP="00560EC2">
      <w:pPr>
        <w:pStyle w:val="Heading1"/>
        <w:tabs>
          <w:tab w:val="left" w:pos="2520"/>
          <w:tab w:val="left" w:pos="2880"/>
          <w:tab w:val="left" w:pos="9090"/>
        </w:tabs>
      </w:pPr>
      <w:r w:rsidRPr="00A838C6">
        <w:t>Project Author(s)</w:t>
      </w:r>
      <w:r>
        <w:t xml:space="preserve">: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 w:rsidR="000441CC">
        <w:rPr>
          <w:b w:val="0"/>
          <w:u w:val="single"/>
        </w:rPr>
        <w:t>Sam Finston</w:t>
      </w:r>
      <w:r>
        <w:rPr>
          <w:b w:val="0"/>
          <w:u w:val="single"/>
        </w:rPr>
        <w:tab/>
      </w:r>
      <w:r>
        <w:t xml:space="preserve"> </w:t>
      </w:r>
      <w:r w:rsidRPr="00560EC2">
        <w:tab/>
      </w:r>
    </w:p>
    <w:p w14:paraId="7E03A3DD" w14:textId="77777777" w:rsidR="00560EC2" w:rsidRDefault="00560EC2" w:rsidP="00560EC2">
      <w:pPr>
        <w:spacing w:before="120" w:after="120" w:line="240" w:lineRule="auto"/>
        <w:ind w:left="360"/>
      </w:pPr>
    </w:p>
    <w:p w14:paraId="066247F0" w14:textId="77777777" w:rsidR="00C50153" w:rsidRDefault="00C50153" w:rsidP="00E02A0E">
      <w:pPr>
        <w:numPr>
          <w:ilvl w:val="0"/>
          <w:numId w:val="4"/>
        </w:numPr>
        <w:spacing w:before="120" w:after="120" w:line="240" w:lineRule="auto"/>
      </w:pPr>
      <w:r>
        <w:rPr>
          <w:b/>
        </w:rPr>
        <w:t>Initial UI Impressions and Impact:</w:t>
      </w:r>
      <w:proofErr w:type="gramStart"/>
      <w:r>
        <w:t xml:space="preserve">   (</w:t>
      </w:r>
      <w:proofErr w:type="gramEnd"/>
      <w:r>
        <w:t>Visual appeal.  Easy to Understand. Not derivative of homework.  Current state indicated.  Errors handled.)</w:t>
      </w:r>
    </w:p>
    <w:p w14:paraId="036E6D80" w14:textId="1E9A153A" w:rsidR="00C50153" w:rsidRDefault="009E641C" w:rsidP="00C50153">
      <w:pPr>
        <w:spacing w:before="120" w:after="120" w:line="240" w:lineRule="auto"/>
        <w:ind w:left="360"/>
      </w:pPr>
      <w:r>
        <w:t>Functional but pretty plain.</w:t>
      </w:r>
    </w:p>
    <w:p w14:paraId="3E6B7A87" w14:textId="77777777" w:rsidR="00C50153" w:rsidRDefault="00C50153" w:rsidP="00E02A0E">
      <w:pPr>
        <w:numPr>
          <w:ilvl w:val="0"/>
          <w:numId w:val="4"/>
        </w:numPr>
        <w:spacing w:before="120" w:after="120" w:line="240" w:lineRule="auto"/>
      </w:pPr>
      <w:r>
        <w:rPr>
          <w:b/>
        </w:rPr>
        <w:t>Functionality</w:t>
      </w:r>
      <w:r w:rsidRPr="00F9735F">
        <w:rPr>
          <w:b/>
        </w:rPr>
        <w:t>:</w:t>
      </w:r>
      <w:proofErr w:type="gramStart"/>
      <w:r>
        <w:t xml:space="preserve">   (</w:t>
      </w:r>
      <w:proofErr w:type="gramEnd"/>
      <w:r>
        <w:t xml:space="preserve">Required APIs?  Cloud storage?  </w:t>
      </w:r>
      <w:proofErr w:type="spellStart"/>
      <w:r>
        <w:t>WebStorage</w:t>
      </w:r>
      <w:proofErr w:type="spellEnd"/>
      <w:r>
        <w:t>?</w:t>
      </w:r>
    </w:p>
    <w:p w14:paraId="3C485B45" w14:textId="075DE6E5" w:rsidR="00C50153" w:rsidRPr="00212394" w:rsidRDefault="009E641C" w:rsidP="00C50153">
      <w:pPr>
        <w:spacing w:before="120" w:after="120" w:line="240" w:lineRule="auto"/>
        <w:ind w:left="360"/>
      </w:pPr>
      <w:r>
        <w:t xml:space="preserve">Functional, works </w:t>
      </w:r>
      <w:proofErr w:type="spellStart"/>
      <w:r>
        <w:t>wekk</w:t>
      </w:r>
      <w:proofErr w:type="spellEnd"/>
    </w:p>
    <w:p w14:paraId="3EE231D2" w14:textId="77777777" w:rsidR="00C50153" w:rsidRDefault="00C50153" w:rsidP="00E02A0E">
      <w:pPr>
        <w:numPr>
          <w:ilvl w:val="0"/>
          <w:numId w:val="4"/>
        </w:numPr>
        <w:spacing w:before="120" w:after="120" w:line="240" w:lineRule="auto"/>
      </w:pPr>
      <w:r w:rsidRPr="00F9735F">
        <w:rPr>
          <w:b/>
        </w:rPr>
        <w:t>Responsive Design</w:t>
      </w:r>
      <w:proofErr w:type="gramStart"/>
      <w:r w:rsidRPr="00F9735F">
        <w:rPr>
          <w:b/>
        </w:rPr>
        <w:t>:</w:t>
      </w:r>
      <w:r>
        <w:t xml:space="preserve">  (</w:t>
      </w:r>
      <w:proofErr w:type="gramEnd"/>
      <w:r>
        <w:t>Fits within 1024x768?)</w:t>
      </w:r>
    </w:p>
    <w:p w14:paraId="069E1145" w14:textId="56BB3C8F" w:rsidR="00C50153" w:rsidRDefault="009E641C" w:rsidP="00C50153">
      <w:pPr>
        <w:spacing w:before="120" w:after="120" w:line="240" w:lineRule="auto"/>
        <w:ind w:left="360"/>
      </w:pPr>
      <w:r>
        <w:t>Responsive</w:t>
      </w:r>
    </w:p>
    <w:p w14:paraId="79093E95" w14:textId="77777777" w:rsidR="00C50153" w:rsidRDefault="00C50153" w:rsidP="00E02A0E">
      <w:pPr>
        <w:numPr>
          <w:ilvl w:val="0"/>
          <w:numId w:val="4"/>
        </w:numPr>
        <w:spacing w:before="120" w:after="120" w:line="240" w:lineRule="auto"/>
      </w:pPr>
      <w:r w:rsidRPr="00212394">
        <w:rPr>
          <w:b/>
        </w:rPr>
        <w:t>Code</w:t>
      </w:r>
      <w:proofErr w:type="gramStart"/>
      <w:r w:rsidRPr="00212394">
        <w:rPr>
          <w:b/>
        </w:rPr>
        <w:t>:</w:t>
      </w:r>
      <w:r>
        <w:rPr>
          <w:b/>
        </w:rPr>
        <w:t xml:space="preserve">  </w:t>
      </w:r>
      <w:r>
        <w:t>(</w:t>
      </w:r>
      <w:proofErr w:type="gramEnd"/>
      <w:r>
        <w:t>MVVM Framework, Ajax, ES6 Class / Module? well-documented?)</w:t>
      </w:r>
    </w:p>
    <w:p w14:paraId="72B2D502" w14:textId="2E9FC3B0" w:rsidR="00C50153" w:rsidRDefault="009E641C" w:rsidP="00C50153">
      <w:pPr>
        <w:spacing w:before="120" w:after="120" w:line="240" w:lineRule="auto"/>
        <w:ind w:left="360"/>
      </w:pPr>
      <w:r>
        <w:t>Vue, ajax</w:t>
      </w:r>
    </w:p>
    <w:p w14:paraId="51A2A9BB" w14:textId="77777777" w:rsidR="00C50153" w:rsidRDefault="00C50153" w:rsidP="00E02A0E">
      <w:pPr>
        <w:numPr>
          <w:ilvl w:val="0"/>
          <w:numId w:val="4"/>
        </w:numPr>
        <w:spacing w:before="120" w:after="120" w:line="240" w:lineRule="auto"/>
      </w:pPr>
      <w:r>
        <w:rPr>
          <w:b/>
        </w:rPr>
        <w:t>Other Comments:</w:t>
      </w:r>
      <w:proofErr w:type="gramStart"/>
      <w:r>
        <w:rPr>
          <w:b/>
        </w:rPr>
        <w:t xml:space="preserve"> </w:t>
      </w:r>
      <w:r>
        <w:t xml:space="preserve">  (</w:t>
      </w:r>
      <w:proofErr w:type="gramEnd"/>
      <w:r>
        <w:t>advice on becoming “portfolio ready”)</w:t>
      </w:r>
    </w:p>
    <w:p w14:paraId="1A384861" w14:textId="77777777" w:rsidR="00560EC2" w:rsidRPr="00560EC2" w:rsidRDefault="00560EC2" w:rsidP="00560EC2"/>
    <w:p w14:paraId="2425CB02" w14:textId="77777777" w:rsidR="00746E24" w:rsidRDefault="00746E24" w:rsidP="00A838C6">
      <w:pPr>
        <w:pStyle w:val="Heading1"/>
      </w:pPr>
    </w:p>
    <w:p w14:paraId="66CBA1CF" w14:textId="62EF137C" w:rsidR="00A97247" w:rsidRPr="00A97247" w:rsidRDefault="00A97247" w:rsidP="00A97247">
      <w:pPr>
        <w:tabs>
          <w:tab w:val="left" w:pos="7062"/>
        </w:tabs>
        <w:rPr>
          <w:sz w:val="2"/>
        </w:rPr>
      </w:pPr>
      <w:r>
        <w:rPr>
          <w:sz w:val="2"/>
        </w:rPr>
        <w:tab/>
      </w:r>
    </w:p>
    <w:sectPr w:rsidR="00A97247" w:rsidRPr="00A97247" w:rsidSect="007F4503">
      <w:headerReference w:type="default" r:id="rId8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23C3E" w14:textId="77777777" w:rsidR="00E02A0E" w:rsidRDefault="00E02A0E" w:rsidP="00D7421B">
      <w:pPr>
        <w:spacing w:after="0" w:line="240" w:lineRule="auto"/>
      </w:pPr>
      <w:r>
        <w:separator/>
      </w:r>
    </w:p>
  </w:endnote>
  <w:endnote w:type="continuationSeparator" w:id="0">
    <w:p w14:paraId="0CF5000F" w14:textId="77777777" w:rsidR="00E02A0E" w:rsidRDefault="00E02A0E" w:rsidP="00D7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39F05" w14:textId="77777777" w:rsidR="00E02A0E" w:rsidRDefault="00E02A0E" w:rsidP="00D7421B">
      <w:pPr>
        <w:spacing w:after="0" w:line="240" w:lineRule="auto"/>
      </w:pPr>
      <w:r>
        <w:separator/>
      </w:r>
    </w:p>
  </w:footnote>
  <w:footnote w:type="continuationSeparator" w:id="0">
    <w:p w14:paraId="4EC24873" w14:textId="77777777" w:rsidR="00E02A0E" w:rsidRDefault="00E02A0E" w:rsidP="00D74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EE14F" w14:textId="5F3C5049" w:rsidR="00A65C14" w:rsidRPr="00E64FB8" w:rsidRDefault="00A65C14" w:rsidP="00D7421B">
    <w:pPr>
      <w:pStyle w:val="Header"/>
      <w:ind w:left="1080"/>
      <w:rPr>
        <w:rStyle w:val="BookTit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4533F"/>
    <w:multiLevelType w:val="multilevel"/>
    <w:tmpl w:val="24EE10D6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560143"/>
    <w:multiLevelType w:val="multilevel"/>
    <w:tmpl w:val="24EE10D6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E32CA1"/>
    <w:multiLevelType w:val="multilevel"/>
    <w:tmpl w:val="24EE10D6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18E0419"/>
    <w:multiLevelType w:val="multilevel"/>
    <w:tmpl w:val="24EE10D6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8555424"/>
    <w:multiLevelType w:val="multilevel"/>
    <w:tmpl w:val="24EE10D6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3FC"/>
    <w:rsid w:val="00030EF8"/>
    <w:rsid w:val="000441CC"/>
    <w:rsid w:val="000515F2"/>
    <w:rsid w:val="00057CD4"/>
    <w:rsid w:val="00091A10"/>
    <w:rsid w:val="000D19B1"/>
    <w:rsid w:val="001515CC"/>
    <w:rsid w:val="00167B38"/>
    <w:rsid w:val="0018021B"/>
    <w:rsid w:val="001B2CCC"/>
    <w:rsid w:val="001B7D36"/>
    <w:rsid w:val="001C1662"/>
    <w:rsid w:val="001C448E"/>
    <w:rsid w:val="00212394"/>
    <w:rsid w:val="00214477"/>
    <w:rsid w:val="00265593"/>
    <w:rsid w:val="002D68FD"/>
    <w:rsid w:val="00320A65"/>
    <w:rsid w:val="00370933"/>
    <w:rsid w:val="003F2765"/>
    <w:rsid w:val="0040017A"/>
    <w:rsid w:val="004453FC"/>
    <w:rsid w:val="00463565"/>
    <w:rsid w:val="004643A9"/>
    <w:rsid w:val="004A2248"/>
    <w:rsid w:val="004F4A28"/>
    <w:rsid w:val="005355DD"/>
    <w:rsid w:val="00560EC2"/>
    <w:rsid w:val="005C5DEE"/>
    <w:rsid w:val="005D0EB6"/>
    <w:rsid w:val="005E528E"/>
    <w:rsid w:val="006101ED"/>
    <w:rsid w:val="0064446F"/>
    <w:rsid w:val="00686E09"/>
    <w:rsid w:val="006A7A9B"/>
    <w:rsid w:val="006C1EA4"/>
    <w:rsid w:val="006F7F33"/>
    <w:rsid w:val="007253FB"/>
    <w:rsid w:val="00746E24"/>
    <w:rsid w:val="0077475E"/>
    <w:rsid w:val="007F4503"/>
    <w:rsid w:val="008A5DE5"/>
    <w:rsid w:val="008D2DA9"/>
    <w:rsid w:val="008D4D6B"/>
    <w:rsid w:val="008F17D9"/>
    <w:rsid w:val="00964AAA"/>
    <w:rsid w:val="00967B49"/>
    <w:rsid w:val="009E3D22"/>
    <w:rsid w:val="009E641C"/>
    <w:rsid w:val="009F5BDE"/>
    <w:rsid w:val="00A65C14"/>
    <w:rsid w:val="00A838C6"/>
    <w:rsid w:val="00A97247"/>
    <w:rsid w:val="00AA362C"/>
    <w:rsid w:val="00AC5CB6"/>
    <w:rsid w:val="00C50153"/>
    <w:rsid w:val="00C5481F"/>
    <w:rsid w:val="00C605BF"/>
    <w:rsid w:val="00D565A5"/>
    <w:rsid w:val="00D7421B"/>
    <w:rsid w:val="00DA394E"/>
    <w:rsid w:val="00DE2E70"/>
    <w:rsid w:val="00E02A0E"/>
    <w:rsid w:val="00E239C0"/>
    <w:rsid w:val="00E354B5"/>
    <w:rsid w:val="00EE76CC"/>
    <w:rsid w:val="00F316FC"/>
    <w:rsid w:val="00F32D46"/>
    <w:rsid w:val="00F4141B"/>
    <w:rsid w:val="00F60E89"/>
    <w:rsid w:val="00F73226"/>
    <w:rsid w:val="00F7636C"/>
    <w:rsid w:val="00F9735F"/>
    <w:rsid w:val="00FA5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98225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153"/>
  </w:style>
  <w:style w:type="paragraph" w:styleId="Heading1">
    <w:name w:val="heading 1"/>
    <w:basedOn w:val="Normal"/>
    <w:next w:val="Normal"/>
    <w:link w:val="Heading1Char"/>
    <w:uiPriority w:val="9"/>
    <w:qFormat/>
    <w:rsid w:val="00F431C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F431C3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FB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56E3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6E3"/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C3B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201A7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1A7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paragraph" w:styleId="BodyText">
    <w:name w:val="Body Text"/>
    <w:basedOn w:val="Normal"/>
    <w:link w:val="BodyTextChar"/>
    <w:rsid w:val="00D7421B"/>
    <w:pPr>
      <w:spacing w:after="220" w:line="18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7421B"/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75ECD-5C27-4B53-A406-D1D25D7E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685FC97B.dotm</Template>
  <TotalTime>72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Manager/>
  <Company>Hewlett-Packard Company</Company>
  <LinksUpToDate>false</LinksUpToDate>
  <CharactersWithSpaces>3768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subject/>
  <dc:creator>Mark Reynolds</dc:creator>
  <cp:keywords/>
  <dc:description/>
  <cp:lastModifiedBy>Dan Singer (RIT Student)</cp:lastModifiedBy>
  <cp:revision>7</cp:revision>
  <cp:lastPrinted>2010-08-22T22:39:00Z</cp:lastPrinted>
  <dcterms:created xsi:type="dcterms:W3CDTF">2019-02-19T05:12:00Z</dcterms:created>
  <dcterms:modified xsi:type="dcterms:W3CDTF">2019-04-23T15:52:00Z</dcterms:modified>
  <cp:category/>
</cp:coreProperties>
</file>